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20EB6" w:rsidP="00913946">
            <w:pPr>
              <w:pStyle w:val="Title"/>
            </w:pPr>
            <w:r w:rsidRPr="0085397C">
              <w:rPr>
                <w:color w:val="6B6B6B"/>
              </w:rPr>
              <w:t>ASHUTOSH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PANDA</w:t>
            </w:r>
          </w:p>
          <w:p w:rsidR="00692703" w:rsidRPr="0085397C" w:rsidRDefault="0085397C" w:rsidP="00913946">
            <w:pPr>
              <w:pStyle w:val="ContactInfoEmphasis"/>
              <w:contextualSpacing w:val="0"/>
              <w:rPr>
                <w:color w:val="094452"/>
              </w:rPr>
            </w:pPr>
            <w:r w:rsidRPr="0085397C">
              <w:rPr>
                <w:color w:val="094452"/>
              </w:rPr>
              <w:t>a</w:t>
            </w:r>
            <w:r w:rsidR="0043074B" w:rsidRPr="0085397C">
              <w:rPr>
                <w:color w:val="094452"/>
              </w:rPr>
              <w:t xml:space="preserve">shutoshpanda979@gmail.com </w:t>
            </w:r>
            <w:sdt>
              <w:sdtPr>
                <w:rPr>
                  <w:color w:val="094452"/>
                </w:rPr>
                <w:alias w:val="Divider dot:"/>
                <w:tag w:val="Divider dot:"/>
                <w:id w:val="2000459528"/>
                <w:placeholder>
                  <w:docPart w:val="CAE78E2521804A5CB8BFF3F367EE7B9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85397C">
                  <w:rPr>
                    <w:color w:val="094452"/>
                  </w:rPr>
                  <w:t>·</w:t>
                </w:r>
              </w:sdtContent>
            </w:sdt>
            <w:r w:rsidR="00692703" w:rsidRPr="0085397C">
              <w:rPr>
                <w:color w:val="094452"/>
              </w:rPr>
              <w:t xml:space="preserve"> </w:t>
            </w:r>
            <w:r w:rsidR="00F85AE2" w:rsidRPr="0085397C">
              <w:rPr>
                <w:color w:val="094452"/>
              </w:rPr>
              <w:t>+91 700-849-3920</w:t>
            </w:r>
            <w:r w:rsidR="0043074B" w:rsidRPr="0085397C">
              <w:rPr>
                <w:color w:val="094452"/>
              </w:rPr>
              <w:t xml:space="preserve"> </w:t>
            </w:r>
            <w:sdt>
              <w:sdtPr>
                <w:rPr>
                  <w:color w:val="094452"/>
                </w:rPr>
                <w:alias w:val="Divider dot:"/>
                <w:tag w:val="Divider dot:"/>
                <w:id w:val="1416281648"/>
                <w:placeholder>
                  <w:docPart w:val="2E26F86E5B034895B5F8269F2D375EA7"/>
                </w:placeholder>
                <w:temporary/>
                <w:showingPlcHdr/>
                <w15:appearance w15:val="hidden"/>
              </w:sdtPr>
              <w:sdtEndPr/>
              <w:sdtContent>
                <w:r w:rsidR="0043074B" w:rsidRPr="0085397C">
                  <w:rPr>
                    <w:color w:val="094452"/>
                  </w:rPr>
                  <w:t>·</w:t>
                </w:r>
              </w:sdtContent>
            </w:sdt>
            <w:r w:rsidR="0043074B" w:rsidRPr="0085397C">
              <w:rPr>
                <w:color w:val="094452"/>
              </w:rPr>
              <w:t xml:space="preserve"> linkedin.com/in/ashutosh-panda-b33939182/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85397C" w:rsidP="00913946">
            <w:pPr>
              <w:contextualSpacing w:val="0"/>
            </w:pPr>
            <w:r>
              <w:t xml:space="preserve">To get an </w:t>
            </w:r>
            <w:r w:rsidRPr="0085397C">
              <w:rPr>
                <w:rFonts w:cstheme="minorHAnsi"/>
              </w:rPr>
              <w:t>oppo</w:t>
            </w:r>
            <w:r>
              <w:t xml:space="preserve">rtunity where I can make the best of my potential and contribute to the organization’s growth. </w:t>
            </w:r>
            <w:r w:rsidRPr="0085397C">
              <w:rPr>
                <w:rFonts w:cstheme="minorHAnsi"/>
                <w:color w:val="000000"/>
                <w:shd w:val="clear" w:color="auto" w:fill="FFFFFF"/>
              </w:rPr>
              <w:t>As a programmer, I am always eager to learn about new technologies even though I have extensive experience teaching coding and computer programming.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3FC99A050C5545C896CAC7172BA04E1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3074B" w:rsidP="001D0BF1">
            <w:pPr>
              <w:pStyle w:val="Heading3"/>
              <w:contextualSpacing w:val="0"/>
              <w:outlineLvl w:val="2"/>
            </w:pPr>
            <w:r>
              <w:t>07-2019</w:t>
            </w:r>
          </w:p>
          <w:p w:rsidR="001D0BF1" w:rsidRPr="00CF1A49" w:rsidRDefault="0043074B" w:rsidP="001D0BF1">
            <w:pPr>
              <w:pStyle w:val="Heading2"/>
              <w:contextualSpacing w:val="0"/>
              <w:outlineLvl w:val="1"/>
            </w:pPr>
            <w:r w:rsidRPr="0085397C">
              <w:rPr>
                <w:color w:val="094452"/>
              </w:rPr>
              <w:t>B.Sc. Computer science</w:t>
            </w:r>
            <w:r w:rsidR="001D0BF1" w:rsidRPr="0085397C">
              <w:rPr>
                <w:color w:val="094452"/>
              </w:rPr>
              <w:t>,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 xml:space="preserve">Govt. auto </w:t>
            </w:r>
            <w:r w:rsidR="0085397C">
              <w:rPr>
                <w:rStyle w:val="SubtleReference"/>
              </w:rPr>
              <w:t>COLLEGE, ROURKELA</w:t>
            </w:r>
          </w:p>
          <w:p w:rsidR="007538DC" w:rsidRPr="00CF1A49" w:rsidRDefault="0043074B" w:rsidP="007538DC">
            <w:pPr>
              <w:contextualSpacing w:val="0"/>
            </w:pPr>
            <w:r>
              <w:t>In Progress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3074B" w:rsidP="00F61DF9">
            <w:pPr>
              <w:pStyle w:val="Heading3"/>
              <w:contextualSpacing w:val="0"/>
              <w:outlineLvl w:val="2"/>
            </w:pPr>
            <w:r>
              <w:t>2017-2019</w:t>
            </w:r>
          </w:p>
          <w:p w:rsidR="00F61DF9" w:rsidRDefault="0043074B" w:rsidP="0043074B">
            <w:pPr>
              <w:pStyle w:val="Heading2"/>
              <w:contextualSpacing w:val="0"/>
              <w:outlineLvl w:val="1"/>
            </w:pPr>
            <w:r w:rsidRPr="0085397C">
              <w:rPr>
                <w:color w:val="094452"/>
              </w:rPr>
              <w:t>10+2</w:t>
            </w:r>
            <w:r w:rsidR="00F61DF9" w:rsidRPr="0085397C">
              <w:rPr>
                <w:color w:val="094452"/>
              </w:rPr>
              <w:t>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Dav ttps talcher</w:t>
            </w:r>
          </w:p>
        </w:tc>
      </w:tr>
    </w:tbl>
    <w:sdt>
      <w:sdtPr>
        <w:alias w:val="Skills:"/>
        <w:tag w:val="Skills:"/>
        <w:id w:val="-1392877668"/>
        <w:placeholder>
          <w:docPart w:val="A5AA526675314C558EA06B210567990F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86679" w:rsidP="00955A55">
            <w:pPr>
              <w:pStyle w:val="ListBullet"/>
              <w:contextualSpacing w:val="0"/>
            </w:pPr>
            <w:r>
              <w:t>Java</w:t>
            </w:r>
            <w:r w:rsidR="007B6AFC">
              <w:t xml:space="preserve"> SE</w:t>
            </w:r>
            <w:r w:rsidR="00955A55">
              <w:t xml:space="preserve"> &amp; </w:t>
            </w:r>
            <w:r w:rsidR="00955A55">
              <w:t>Java EE</w:t>
            </w:r>
          </w:p>
          <w:p w:rsidR="001F4E6D" w:rsidRDefault="00086679" w:rsidP="006E1507">
            <w:pPr>
              <w:pStyle w:val="ListBullet"/>
              <w:contextualSpacing w:val="0"/>
            </w:pPr>
            <w:r>
              <w:t>Frontend Developer</w:t>
            </w:r>
            <w:r w:rsidR="007B6AFC">
              <w:t xml:space="preserve"> </w:t>
            </w:r>
            <w:r>
              <w:t xml:space="preserve">(html,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</w:t>
            </w:r>
            <w:proofErr w:type="spellEnd"/>
            <w:r>
              <w:t>)</w:t>
            </w:r>
          </w:p>
          <w:p w:rsidR="00086679" w:rsidRDefault="00086679" w:rsidP="006E1507">
            <w:pPr>
              <w:pStyle w:val="ListBullet"/>
              <w:contextualSpacing w:val="0"/>
            </w:pPr>
            <w:r>
              <w:t>C/C++</w:t>
            </w:r>
          </w:p>
          <w:p w:rsidR="00086679" w:rsidRDefault="00086679" w:rsidP="00086679">
            <w:pPr>
              <w:pStyle w:val="ListBullet"/>
              <w:contextualSpacing w:val="0"/>
            </w:pPr>
            <w:r>
              <w:t>Git/GitHub</w:t>
            </w:r>
          </w:p>
          <w:p w:rsidR="00F85AE2" w:rsidRDefault="00F85AE2" w:rsidP="00086679">
            <w:pPr>
              <w:pStyle w:val="ListBullet"/>
              <w:contextualSpacing w:val="0"/>
            </w:pPr>
            <w:r>
              <w:t xml:space="preserve">Spring </w:t>
            </w:r>
            <w:r w:rsidR="0043074B">
              <w:t>Boot</w:t>
            </w:r>
          </w:p>
          <w:p w:rsidR="00F85AE2" w:rsidRDefault="00F85AE2" w:rsidP="00086679">
            <w:pPr>
              <w:pStyle w:val="ListBullet"/>
              <w:contextualSpacing w:val="0"/>
            </w:pPr>
            <w:r>
              <w:t>XML</w:t>
            </w:r>
          </w:p>
          <w:p w:rsidR="00F85AE2" w:rsidRDefault="00F85AE2" w:rsidP="00086679">
            <w:pPr>
              <w:pStyle w:val="ListBullet"/>
              <w:contextualSpacing w:val="0"/>
            </w:pPr>
            <w:r>
              <w:t xml:space="preserve">Android Development </w:t>
            </w:r>
          </w:p>
          <w:p w:rsidR="00955A55" w:rsidRPr="006E1507" w:rsidRDefault="00955A55" w:rsidP="00086679">
            <w:pPr>
              <w:pStyle w:val="ListBullet"/>
              <w:contextualSpacing w:val="0"/>
            </w:pPr>
            <w:r>
              <w:t>Power bi - basics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0F4E15" w:rsidP="006E1507">
            <w:pPr>
              <w:pStyle w:val="ListBullet"/>
              <w:contextualSpacing w:val="0"/>
            </w:pPr>
            <w:r>
              <w:t>P</w:t>
            </w:r>
            <w:r w:rsidR="00086679">
              <w:t>ython</w:t>
            </w:r>
          </w:p>
          <w:p w:rsidR="001E3120" w:rsidRPr="006E1507" w:rsidRDefault="00086679" w:rsidP="006E1507">
            <w:pPr>
              <w:pStyle w:val="ListBullet"/>
              <w:contextualSpacing w:val="0"/>
            </w:pPr>
            <w:r>
              <w:t>Data Science</w:t>
            </w:r>
          </w:p>
          <w:p w:rsidR="001E3120" w:rsidRDefault="00086679" w:rsidP="006E1507">
            <w:pPr>
              <w:pStyle w:val="ListBullet"/>
              <w:contextualSpacing w:val="0"/>
            </w:pPr>
            <w:r>
              <w:t xml:space="preserve">OS- Windows, Linux, </w:t>
            </w:r>
            <w:r w:rsidR="0085397C">
              <w:t>MacOS</w:t>
            </w:r>
            <w:r>
              <w:t>, Unix, Ubuntu</w:t>
            </w:r>
          </w:p>
          <w:p w:rsidR="00086679" w:rsidRDefault="00086679" w:rsidP="006E1507">
            <w:pPr>
              <w:pStyle w:val="ListBullet"/>
              <w:contextualSpacing w:val="0"/>
            </w:pPr>
            <w:proofErr w:type="spellStart"/>
            <w:r>
              <w:t>pHp</w:t>
            </w:r>
            <w:proofErr w:type="spellEnd"/>
          </w:p>
          <w:p w:rsidR="00955A55" w:rsidRDefault="00955A55" w:rsidP="006E1507">
            <w:pPr>
              <w:pStyle w:val="ListBullet"/>
              <w:contextualSpacing w:val="0"/>
            </w:pPr>
            <w:r>
              <w:t>Pulling Data into python</w:t>
            </w:r>
          </w:p>
          <w:p w:rsidR="007B6AFC" w:rsidRDefault="00C445E6" w:rsidP="006E1507">
            <w:pPr>
              <w:pStyle w:val="ListBullet"/>
              <w:contextualSpacing w:val="0"/>
            </w:pPr>
            <w:r>
              <w:t>Java FX</w:t>
            </w:r>
          </w:p>
          <w:p w:rsidR="007B6AFC" w:rsidRDefault="0043074B" w:rsidP="006E1507">
            <w:pPr>
              <w:pStyle w:val="ListBullet"/>
              <w:contextualSpacing w:val="0"/>
            </w:pPr>
            <w:r>
              <w:t>MySQL</w:t>
            </w:r>
          </w:p>
          <w:p w:rsidR="00955A55" w:rsidRPr="006E1507" w:rsidRDefault="00955A55" w:rsidP="006E1507">
            <w:pPr>
              <w:pStyle w:val="ListBullet"/>
              <w:contextualSpacing w:val="0"/>
            </w:pPr>
            <w:r>
              <w:t>Decision tree - concept</w:t>
            </w:r>
          </w:p>
        </w:tc>
      </w:tr>
    </w:tbl>
    <w:sdt>
      <w:sdtPr>
        <w:alias w:val="Activities:"/>
        <w:tag w:val="Activities:"/>
        <w:id w:val="1223332893"/>
        <w:placeholder>
          <w:docPart w:val="9A57FF1C97C049F599B4A8EA32C84093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  <w:bookmarkEnd w:id="0" w:displacedByCustomXml="next"/>
      </w:sdtContent>
    </w:sdt>
    <w:p w:rsidR="00B51D1B" w:rsidRDefault="0085397C" w:rsidP="0085397C">
      <w:pPr>
        <w:pStyle w:val="ListParagraph"/>
        <w:numPr>
          <w:ilvl w:val="0"/>
          <w:numId w:val="14"/>
        </w:numPr>
      </w:pPr>
      <w:r>
        <w:t>Hobbies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Acting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Movie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Music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Badminton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Eating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Gym</w:t>
      </w:r>
    </w:p>
    <w:p w:rsidR="0085397C" w:rsidRDefault="0085397C" w:rsidP="0085397C">
      <w:pPr>
        <w:pStyle w:val="ListParagraph"/>
        <w:numPr>
          <w:ilvl w:val="0"/>
          <w:numId w:val="14"/>
        </w:numPr>
      </w:pPr>
      <w:r>
        <w:t>Languages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English (Fluent) – Got rank 1 in level-1 English Olympiad.</w:t>
      </w:r>
    </w:p>
    <w:p w:rsidR="0085397C" w:rsidRDefault="0085397C" w:rsidP="0085397C">
      <w:pPr>
        <w:pStyle w:val="ListParagraph"/>
        <w:numPr>
          <w:ilvl w:val="1"/>
          <w:numId w:val="14"/>
        </w:numPr>
      </w:pPr>
      <w:r>
        <w:t>Hindi (Fluent)</w:t>
      </w:r>
    </w:p>
    <w:p w:rsidR="0085397C" w:rsidRPr="006E1507" w:rsidRDefault="0085397C" w:rsidP="0085397C">
      <w:pPr>
        <w:pStyle w:val="ListParagraph"/>
        <w:numPr>
          <w:ilvl w:val="1"/>
          <w:numId w:val="14"/>
        </w:numPr>
      </w:pPr>
      <w:r>
        <w:t>Odia (Native)</w:t>
      </w:r>
    </w:p>
    <w:sectPr w:rsidR="0085397C" w:rsidRPr="006E1507" w:rsidSect="005A1B10">
      <w:footerReference w:type="default" r:id="rId7"/>
      <w:headerReference w:type="first" r:id="rId8"/>
      <w:foot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4B2" w:rsidRDefault="00CF44B2" w:rsidP="0068194B">
      <w:r>
        <w:separator/>
      </w:r>
    </w:p>
    <w:p w:rsidR="00CF44B2" w:rsidRDefault="00CF44B2"/>
    <w:p w:rsidR="00CF44B2" w:rsidRDefault="00CF44B2"/>
  </w:endnote>
  <w:endnote w:type="continuationSeparator" w:id="0">
    <w:p w:rsidR="00CF44B2" w:rsidRDefault="00CF44B2" w:rsidP="0068194B">
      <w:r>
        <w:continuationSeparator/>
      </w:r>
    </w:p>
    <w:p w:rsidR="00CF44B2" w:rsidRDefault="00CF44B2"/>
    <w:p w:rsidR="00CF44B2" w:rsidRDefault="00CF4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97C" w:rsidRDefault="0085397C" w:rsidP="0085397C">
    <w:pPr>
      <w:pStyle w:val="Footer"/>
      <w:jc w:val="left"/>
    </w:pPr>
    <w:r>
      <w:t>+91 700-849-3920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4B2" w:rsidRDefault="00CF44B2" w:rsidP="0068194B">
      <w:r>
        <w:separator/>
      </w:r>
    </w:p>
    <w:p w:rsidR="00CF44B2" w:rsidRDefault="00CF44B2"/>
    <w:p w:rsidR="00CF44B2" w:rsidRDefault="00CF44B2"/>
  </w:footnote>
  <w:footnote w:type="continuationSeparator" w:id="0">
    <w:p w:rsidR="00CF44B2" w:rsidRDefault="00CF44B2" w:rsidP="0068194B">
      <w:r>
        <w:continuationSeparator/>
      </w:r>
    </w:p>
    <w:p w:rsidR="00CF44B2" w:rsidRDefault="00CF44B2"/>
    <w:p w:rsidR="00CF44B2" w:rsidRDefault="00CF4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883A3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875AEFB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9445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8BF04ED"/>
    <w:multiLevelType w:val="hybridMultilevel"/>
    <w:tmpl w:val="4AE6D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B6"/>
    <w:rsid w:val="000001EF"/>
    <w:rsid w:val="00007322"/>
    <w:rsid w:val="00007728"/>
    <w:rsid w:val="00024584"/>
    <w:rsid w:val="00024730"/>
    <w:rsid w:val="00055E95"/>
    <w:rsid w:val="0007021F"/>
    <w:rsid w:val="00086679"/>
    <w:rsid w:val="000B2BA5"/>
    <w:rsid w:val="000F2F8C"/>
    <w:rsid w:val="000F4E15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1155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074B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24F"/>
    <w:rsid w:val="004C33E1"/>
    <w:rsid w:val="004E01EB"/>
    <w:rsid w:val="004E2794"/>
    <w:rsid w:val="00510392"/>
    <w:rsid w:val="00513E2A"/>
    <w:rsid w:val="00566A35"/>
    <w:rsid w:val="0056701E"/>
    <w:rsid w:val="005740D7"/>
    <w:rsid w:val="0058510A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6AFC"/>
    <w:rsid w:val="007C0566"/>
    <w:rsid w:val="007C606B"/>
    <w:rsid w:val="007E6A61"/>
    <w:rsid w:val="00801140"/>
    <w:rsid w:val="00803404"/>
    <w:rsid w:val="00834955"/>
    <w:rsid w:val="0085397C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5A55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EB6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45E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4B2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5AE2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9A77E"/>
  <w15:chartTrackingRefBased/>
  <w15:docId w15:val="{5EEA2A21-4FE0-4721-9522-54043A3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20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d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E78E2521804A5CB8BFF3F367EE7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5492-536B-407A-A22F-0CA1C2811ECD}"/>
      </w:docPartPr>
      <w:docPartBody>
        <w:p w:rsidR="009A2484" w:rsidRDefault="00D01096">
          <w:pPr>
            <w:pStyle w:val="CAE78E2521804A5CB8BFF3F367EE7B97"/>
          </w:pPr>
          <w:r w:rsidRPr="00CF1A49">
            <w:t>·</w:t>
          </w:r>
        </w:p>
      </w:docPartBody>
    </w:docPart>
    <w:docPart>
      <w:docPartPr>
        <w:name w:val="3FC99A050C5545C896CAC7172BA04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4065C-71DF-44D2-A045-17977167EFFE}"/>
      </w:docPartPr>
      <w:docPartBody>
        <w:p w:rsidR="009A2484" w:rsidRDefault="00D01096">
          <w:pPr>
            <w:pStyle w:val="3FC99A050C5545C896CAC7172BA04E12"/>
          </w:pPr>
          <w:r w:rsidRPr="00CF1A49">
            <w:t>Education</w:t>
          </w:r>
        </w:p>
      </w:docPartBody>
    </w:docPart>
    <w:docPart>
      <w:docPartPr>
        <w:name w:val="A5AA526675314C558EA06B2105679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C1E02-E2D5-4655-9101-F34CFD0FADA4}"/>
      </w:docPartPr>
      <w:docPartBody>
        <w:p w:rsidR="009A2484" w:rsidRDefault="00D01096">
          <w:pPr>
            <w:pStyle w:val="A5AA526675314C558EA06B210567990F"/>
          </w:pPr>
          <w:r w:rsidRPr="00CF1A49">
            <w:t>Skills</w:t>
          </w:r>
        </w:p>
      </w:docPartBody>
    </w:docPart>
    <w:docPart>
      <w:docPartPr>
        <w:name w:val="9A57FF1C97C049F599B4A8EA32C8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4513B-EAF2-488B-8DF4-D29F9E414178}"/>
      </w:docPartPr>
      <w:docPartBody>
        <w:p w:rsidR="009A2484" w:rsidRDefault="00D01096">
          <w:pPr>
            <w:pStyle w:val="9A57FF1C97C049F599B4A8EA32C84093"/>
          </w:pPr>
          <w:r w:rsidRPr="00CF1A49">
            <w:t>Activities</w:t>
          </w:r>
        </w:p>
      </w:docPartBody>
    </w:docPart>
    <w:docPart>
      <w:docPartPr>
        <w:name w:val="2E26F86E5B034895B5F8269F2D375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D62AC-BF04-42A3-A6C7-6B712311B5CD}"/>
      </w:docPartPr>
      <w:docPartBody>
        <w:p w:rsidR="009A2484" w:rsidRDefault="00F61EEA" w:rsidP="00F61EEA">
          <w:pPr>
            <w:pStyle w:val="2E26F86E5B034895B5F8269F2D375EA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EA"/>
    <w:rsid w:val="0039291C"/>
    <w:rsid w:val="009A2484"/>
    <w:rsid w:val="00D01096"/>
    <w:rsid w:val="00F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CB8869350640E5B08BADABA3F82D25">
    <w:name w:val="43CB8869350640E5B08BADABA3F82D2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F45DB8385A349D0A40188BBCFA89F72">
    <w:name w:val="2F45DB8385A349D0A40188BBCFA89F72"/>
  </w:style>
  <w:style w:type="paragraph" w:customStyle="1" w:styleId="79DDC844F6894352B293147D69952688">
    <w:name w:val="79DDC844F6894352B293147D69952688"/>
  </w:style>
  <w:style w:type="paragraph" w:customStyle="1" w:styleId="DA44C9FF9D0A4183ACE7827CA53D6C84">
    <w:name w:val="DA44C9FF9D0A4183ACE7827CA53D6C84"/>
  </w:style>
  <w:style w:type="paragraph" w:customStyle="1" w:styleId="513D0F2526C64467BE661E953C2A2D15">
    <w:name w:val="513D0F2526C64467BE661E953C2A2D15"/>
  </w:style>
  <w:style w:type="paragraph" w:customStyle="1" w:styleId="AE2C3EE3258C4FDBBB81CC63D5680E46">
    <w:name w:val="AE2C3EE3258C4FDBBB81CC63D5680E46"/>
  </w:style>
  <w:style w:type="paragraph" w:customStyle="1" w:styleId="CAE78E2521804A5CB8BFF3F367EE7B97">
    <w:name w:val="CAE78E2521804A5CB8BFF3F367EE7B97"/>
  </w:style>
  <w:style w:type="paragraph" w:customStyle="1" w:styleId="CB171564E2544785A30877E1D8F1483D">
    <w:name w:val="CB171564E2544785A30877E1D8F1483D"/>
  </w:style>
  <w:style w:type="paragraph" w:customStyle="1" w:styleId="2B6A11EE43744837A95EAA55461972BB">
    <w:name w:val="2B6A11EE43744837A95EAA55461972BB"/>
  </w:style>
  <w:style w:type="paragraph" w:customStyle="1" w:styleId="EDEB0A69720F4A449DBD8ADF4EE9E094">
    <w:name w:val="EDEB0A69720F4A449DBD8ADF4EE9E094"/>
  </w:style>
  <w:style w:type="paragraph" w:customStyle="1" w:styleId="E286543FDA9C43D8B0B058435860672E">
    <w:name w:val="E286543FDA9C43D8B0B058435860672E"/>
  </w:style>
  <w:style w:type="paragraph" w:customStyle="1" w:styleId="041315B2432A493A99BD88537CBE1857">
    <w:name w:val="041315B2432A493A99BD88537CBE1857"/>
  </w:style>
  <w:style w:type="paragraph" w:customStyle="1" w:styleId="C5B9AD85CE514B6299680D5007691F2D">
    <w:name w:val="C5B9AD85CE514B6299680D5007691F2D"/>
  </w:style>
  <w:style w:type="paragraph" w:customStyle="1" w:styleId="FE48D58F94EA4BBDB6BEEAA69A38BDCE">
    <w:name w:val="FE48D58F94EA4BBDB6BEEAA69A38BDCE"/>
  </w:style>
  <w:style w:type="paragraph" w:customStyle="1" w:styleId="EA7974C13E18443BA5D77796EE9DD739">
    <w:name w:val="EA7974C13E18443BA5D77796EE9DD7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29416C1A233413AB6C4B6D21B7C7810">
    <w:name w:val="629416C1A233413AB6C4B6D21B7C7810"/>
  </w:style>
  <w:style w:type="paragraph" w:customStyle="1" w:styleId="7B5D9BCD03E84F88B783E2FA57A6320A">
    <w:name w:val="7B5D9BCD03E84F88B783E2FA57A6320A"/>
  </w:style>
  <w:style w:type="paragraph" w:customStyle="1" w:styleId="C5289028C71A4AC2A844D5F8FD75C563">
    <w:name w:val="C5289028C71A4AC2A844D5F8FD75C563"/>
  </w:style>
  <w:style w:type="paragraph" w:customStyle="1" w:styleId="696BB5A565F34D209F70BED07B1C29C5">
    <w:name w:val="696BB5A565F34D209F70BED07B1C29C5"/>
  </w:style>
  <w:style w:type="paragraph" w:customStyle="1" w:styleId="2494C531AA83442B804455D19735F16E">
    <w:name w:val="2494C531AA83442B804455D19735F16E"/>
  </w:style>
  <w:style w:type="paragraph" w:customStyle="1" w:styleId="D1C2460596154F1FA3FF71DEA56B666C">
    <w:name w:val="D1C2460596154F1FA3FF71DEA56B666C"/>
  </w:style>
  <w:style w:type="paragraph" w:customStyle="1" w:styleId="E874C6AFBDB4498783EBE312F9C1DA0E">
    <w:name w:val="E874C6AFBDB4498783EBE312F9C1DA0E"/>
  </w:style>
  <w:style w:type="paragraph" w:customStyle="1" w:styleId="3FC99A050C5545C896CAC7172BA04E12">
    <w:name w:val="3FC99A050C5545C896CAC7172BA04E12"/>
  </w:style>
  <w:style w:type="paragraph" w:customStyle="1" w:styleId="8BC27DACA69A498F93EE0E65E727A861">
    <w:name w:val="8BC27DACA69A498F93EE0E65E727A861"/>
  </w:style>
  <w:style w:type="paragraph" w:customStyle="1" w:styleId="A65566230AEA4CAAB205188CE8827676">
    <w:name w:val="A65566230AEA4CAAB205188CE8827676"/>
  </w:style>
  <w:style w:type="paragraph" w:customStyle="1" w:styleId="0AFF58DA93AF42A4A551B61BCA7C8253">
    <w:name w:val="0AFF58DA93AF42A4A551B61BCA7C8253"/>
  </w:style>
  <w:style w:type="paragraph" w:customStyle="1" w:styleId="9CA8F9A6D0D149E1A1D13F5800E48704">
    <w:name w:val="9CA8F9A6D0D149E1A1D13F5800E48704"/>
  </w:style>
  <w:style w:type="paragraph" w:customStyle="1" w:styleId="577B87FB1A134E79BCA3C26711DB5C5E">
    <w:name w:val="577B87FB1A134E79BCA3C26711DB5C5E"/>
  </w:style>
  <w:style w:type="paragraph" w:customStyle="1" w:styleId="14F12D22315B42089E34D77955213D7B">
    <w:name w:val="14F12D22315B42089E34D77955213D7B"/>
  </w:style>
  <w:style w:type="paragraph" w:customStyle="1" w:styleId="28B31118BD9B4E4CB118A4C01347C9C9">
    <w:name w:val="28B31118BD9B4E4CB118A4C01347C9C9"/>
  </w:style>
  <w:style w:type="paragraph" w:customStyle="1" w:styleId="46C9C3CE200348078BE369D1E42F4EEF">
    <w:name w:val="46C9C3CE200348078BE369D1E42F4EEF"/>
  </w:style>
  <w:style w:type="paragraph" w:customStyle="1" w:styleId="1FFF7F1A73B2402686F8A4E318C6CD16">
    <w:name w:val="1FFF7F1A73B2402686F8A4E318C6CD16"/>
  </w:style>
  <w:style w:type="paragraph" w:customStyle="1" w:styleId="9029ED1268A4407099083F5D89462027">
    <w:name w:val="9029ED1268A4407099083F5D89462027"/>
  </w:style>
  <w:style w:type="paragraph" w:customStyle="1" w:styleId="A5AA526675314C558EA06B210567990F">
    <w:name w:val="A5AA526675314C558EA06B210567990F"/>
  </w:style>
  <w:style w:type="paragraph" w:customStyle="1" w:styleId="78CF5E3245974C4586E112EF6FF5F7A6">
    <w:name w:val="78CF5E3245974C4586E112EF6FF5F7A6"/>
  </w:style>
  <w:style w:type="paragraph" w:customStyle="1" w:styleId="796323DDEF354AE68088BC45F6D1F38A">
    <w:name w:val="796323DDEF354AE68088BC45F6D1F38A"/>
  </w:style>
  <w:style w:type="paragraph" w:customStyle="1" w:styleId="46B3F762051D49CB8BA0C22D5C572262">
    <w:name w:val="46B3F762051D49CB8BA0C22D5C572262"/>
  </w:style>
  <w:style w:type="paragraph" w:customStyle="1" w:styleId="1918585609DA43C5A61305F52DF817F1">
    <w:name w:val="1918585609DA43C5A61305F52DF817F1"/>
  </w:style>
  <w:style w:type="paragraph" w:customStyle="1" w:styleId="0DE5551FA90544279C83B218457730B3">
    <w:name w:val="0DE5551FA90544279C83B218457730B3"/>
  </w:style>
  <w:style w:type="paragraph" w:customStyle="1" w:styleId="9A57FF1C97C049F599B4A8EA32C84093">
    <w:name w:val="9A57FF1C97C049F599B4A8EA32C84093"/>
  </w:style>
  <w:style w:type="paragraph" w:customStyle="1" w:styleId="444CFB77892947F2AC84B22694F024A9">
    <w:name w:val="444CFB77892947F2AC84B22694F024A9"/>
  </w:style>
  <w:style w:type="paragraph" w:customStyle="1" w:styleId="ABA52D0C24B94879B3073D55FC6E9031">
    <w:name w:val="ABA52D0C24B94879B3073D55FC6E9031"/>
    <w:rsid w:val="00F61EEA"/>
  </w:style>
  <w:style w:type="paragraph" w:customStyle="1" w:styleId="D7EF1021E590435792172EB67C391201">
    <w:name w:val="D7EF1021E590435792172EB67C391201"/>
    <w:rsid w:val="00F61EEA"/>
  </w:style>
  <w:style w:type="paragraph" w:customStyle="1" w:styleId="E5F572EB25AB4C06B8E712386A0CDB25">
    <w:name w:val="E5F572EB25AB4C06B8E712386A0CDB25"/>
    <w:rsid w:val="00F61EEA"/>
  </w:style>
  <w:style w:type="paragraph" w:customStyle="1" w:styleId="2E26F86E5B034895B5F8269F2D375EA7">
    <w:name w:val="2E26F86E5B034895B5F8269F2D375EA7"/>
    <w:rsid w:val="00F61E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420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 Panda</dc:creator>
  <cp:keywords/>
  <dc:description/>
  <cp:lastModifiedBy>Ashutosh Kumar Panda</cp:lastModifiedBy>
  <cp:revision>2</cp:revision>
  <dcterms:created xsi:type="dcterms:W3CDTF">2022-01-20T12:54:00Z</dcterms:created>
  <dcterms:modified xsi:type="dcterms:W3CDTF">2022-01-24T09:52:00Z</dcterms:modified>
  <cp:category/>
</cp:coreProperties>
</file>